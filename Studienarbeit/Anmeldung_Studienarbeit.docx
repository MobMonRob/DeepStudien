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p w14:paraId="22CAE9D4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5D793637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0E21D1C5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21C98B3D" wp14:editId="4BEF5EA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42793AB9" w14:textId="77777777" w:rsidR="00856A4E" w:rsidRPr="006F3735" w:rsidRDefault="00856A4E">
      <w:pPr>
        <w:pStyle w:val="Comment"/>
        <w:rPr>
          <w:vanish w:val="0"/>
        </w:rPr>
      </w:pPr>
    </w:p>
    <w:p w14:paraId="3FCEA1F9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7528B455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14:paraId="359B09C8" w14:textId="77777777" w:rsidR="00856A4E" w:rsidRDefault="00856A4E">
      <w:pPr>
        <w:pStyle w:val="Comment"/>
        <w:rPr>
          <w:vanish w:val="0"/>
        </w:rPr>
      </w:pPr>
    </w:p>
    <w:p w14:paraId="17D2FC86" w14:textId="77777777" w:rsidR="008F2810" w:rsidRPr="000D74E6" w:rsidRDefault="008F2810" w:rsidP="008F2810">
      <w:pPr>
        <w:rPr>
          <w:sz w:val="20"/>
        </w:rPr>
      </w:pPr>
    </w:p>
    <w:tbl>
      <w:tblPr>
        <w:tblStyle w:val="TableGrid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56544C0B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E635E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D9F3" w14:textId="77777777" w:rsidR="008F2810" w:rsidRPr="00E708C4" w:rsidRDefault="000948C8" w:rsidP="000948C8">
            <w:pPr>
              <w:tabs>
                <w:tab w:val="left" w:pos="2270"/>
              </w:tabs>
              <w:spacing w:before="120" w:after="120"/>
              <w:ind w:left="28" w:hanging="28"/>
            </w:pPr>
            <w:r w:rsidRPr="000948C8">
              <w:rPr>
                <w:sz w:val="20"/>
              </w:rPr>
              <w:t>Benedikt Bosshammer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42015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B98B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E342" w14:textId="77777777" w:rsidR="008F2810" w:rsidRPr="00CF250B" w:rsidRDefault="000948C8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CF250B">
              <w:rPr>
                <w:sz w:val="20"/>
              </w:rPr>
              <w:t>Marcus Strand</w:t>
            </w:r>
          </w:p>
        </w:tc>
      </w:tr>
      <w:tr w:rsidR="008F2810" w:rsidRPr="0043387C" w14:paraId="0FF800BE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AF61F81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C14" w14:textId="77777777" w:rsidR="008F2810" w:rsidRPr="00E708C4" w:rsidRDefault="000948C8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CF250B">
              <w:rPr>
                <w:sz w:val="20"/>
              </w:rPr>
              <w:t>TINF15B2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1AA9E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BB3097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143C562" w14:textId="2A70366D" w:rsidR="0043387C" w:rsidRPr="00E708C4" w:rsidRDefault="00CF250B" w:rsidP="0043387C">
            <w:pPr>
              <w:tabs>
                <w:tab w:val="left" w:pos="2270"/>
              </w:tabs>
              <w:spacing w:before="120" w:after="120"/>
            </w:pPr>
            <w:r w:rsidRPr="00CF250B">
              <w:rPr>
                <w:sz w:val="20"/>
              </w:rPr>
              <w:t>strand@dhbw-karlsruhe.de</w:t>
            </w:r>
          </w:p>
        </w:tc>
      </w:tr>
      <w:tr w:rsidR="00D73782" w:rsidRPr="0043387C" w14:paraId="3070F84E" w14:textId="77777777" w:rsidTr="000948C8">
        <w:trPr>
          <w:trHeight w:val="486"/>
        </w:trPr>
        <w:tc>
          <w:tcPr>
            <w:tcW w:w="1842" w:type="dxa"/>
            <w:tcBorders>
              <w:top w:val="single" w:sz="4" w:space="0" w:color="auto"/>
            </w:tcBorders>
          </w:tcPr>
          <w:p w14:paraId="38413F1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3A1DDC1A" w14:textId="77777777" w:rsidR="00D73782" w:rsidRPr="00E708C4" w:rsidRDefault="000948C8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CF250B">
              <w:rPr>
                <w:sz w:val="20"/>
              </w:rPr>
              <w:t>Enrico Kaack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919243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39A4CC63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241C6B6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78F2870D" w14:textId="77777777" w:rsidR="008F2810" w:rsidRDefault="008F2810">
      <w:pPr>
        <w:pStyle w:val="Comment"/>
        <w:rPr>
          <w:vanish w:val="0"/>
        </w:rPr>
      </w:pPr>
    </w:p>
    <w:p w14:paraId="0B33EFD8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0A95CA60" w14:textId="77777777">
        <w:trPr>
          <w:trHeight w:val="454"/>
        </w:trPr>
        <w:tc>
          <w:tcPr>
            <w:tcW w:w="2268" w:type="dxa"/>
            <w:vAlign w:val="center"/>
          </w:tcPr>
          <w:p w14:paraId="6284D728" w14:textId="77777777"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1D3F0162" w14:textId="77777777" w:rsidR="009F4D93" w:rsidRPr="006F3735" w:rsidRDefault="009F4D93" w:rsidP="008F2810">
            <w:pPr>
              <w:pStyle w:val="PTabelle"/>
            </w:pPr>
          </w:p>
          <w:p w14:paraId="1524DD01" w14:textId="77777777" w:rsidR="009F4D93" w:rsidRPr="006F3735" w:rsidRDefault="006A0A19" w:rsidP="008F2810">
            <w:pPr>
              <w:pStyle w:val="PTabelle"/>
            </w:pPr>
            <w:r w:rsidRPr="006A0A19">
              <w:t xml:space="preserve">Ansätze zur Erkennung von Anomalien in Sensordaten aus mobilen Plattformen auf Basis von </w:t>
            </w:r>
            <w:proofErr w:type="spellStart"/>
            <w:r w:rsidRPr="006A0A19">
              <w:t>Deep</w:t>
            </w:r>
            <w:proofErr w:type="spellEnd"/>
            <w:r w:rsidRPr="006A0A19">
              <w:t xml:space="preserve"> Learning Algorithmen</w:t>
            </w:r>
          </w:p>
          <w:p w14:paraId="423F1F05" w14:textId="77777777" w:rsidR="009F4D93" w:rsidRPr="006F3735" w:rsidRDefault="009F4D93" w:rsidP="008F2810">
            <w:pPr>
              <w:pStyle w:val="PTabelle"/>
            </w:pPr>
          </w:p>
        </w:tc>
      </w:tr>
      <w:tr w:rsidR="0043387C" w14:paraId="39395968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8A43" w14:textId="77777777"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E776" w14:textId="77777777" w:rsidR="0043387C" w:rsidRPr="006F3735" w:rsidRDefault="000948C8" w:rsidP="007646FA">
            <w:pPr>
              <w:pStyle w:val="PTabelle"/>
            </w:pPr>
            <w:r>
              <w:t>Studienarbeit</w:t>
            </w:r>
          </w:p>
        </w:tc>
      </w:tr>
      <w:tr w:rsidR="009F4D93" w:rsidRPr="009F4D93" w14:paraId="62EF3068" w14:textId="77777777">
        <w:trPr>
          <w:trHeight w:val="454"/>
        </w:trPr>
        <w:tc>
          <w:tcPr>
            <w:tcW w:w="2268" w:type="dxa"/>
            <w:vAlign w:val="center"/>
          </w:tcPr>
          <w:p w14:paraId="6827C5D1" w14:textId="77777777"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58DCD75D" w14:textId="77777777" w:rsidR="009F4D93" w:rsidRPr="006F3735" w:rsidRDefault="009F4D93" w:rsidP="008F2810">
            <w:pPr>
              <w:pStyle w:val="PTabelle"/>
            </w:pPr>
          </w:p>
          <w:p w14:paraId="2B3EEEF7" w14:textId="77777777" w:rsidR="009F4D93" w:rsidRPr="006F3735" w:rsidRDefault="009F4D93" w:rsidP="008F2810">
            <w:pPr>
              <w:pStyle w:val="PTabelle"/>
            </w:pPr>
          </w:p>
          <w:p w14:paraId="28624DF4" w14:textId="77777777" w:rsidR="009F4D93" w:rsidRPr="006F3735" w:rsidRDefault="009F4D93" w:rsidP="008F2810">
            <w:pPr>
              <w:pStyle w:val="PTabelle"/>
            </w:pPr>
          </w:p>
          <w:p w14:paraId="5E554369" w14:textId="77777777" w:rsidR="009F4D93" w:rsidRPr="006F3735" w:rsidRDefault="009F4D93" w:rsidP="008F2810">
            <w:pPr>
              <w:pStyle w:val="PTabelle"/>
            </w:pPr>
            <w:bookmarkStart w:id="0" w:name="_GoBack"/>
            <w:bookmarkEnd w:id="0"/>
          </w:p>
          <w:p w14:paraId="0807EEB6" w14:textId="77777777" w:rsidR="009F4D93" w:rsidRDefault="009F4D93" w:rsidP="008F2810">
            <w:pPr>
              <w:pStyle w:val="PTabelle"/>
            </w:pPr>
          </w:p>
          <w:p w14:paraId="335D6E3F" w14:textId="77777777" w:rsidR="0043387C" w:rsidRDefault="0043387C" w:rsidP="008F2810">
            <w:pPr>
              <w:pStyle w:val="PTabelle"/>
            </w:pPr>
          </w:p>
          <w:p w14:paraId="225B2E38" w14:textId="77777777" w:rsidR="0043387C" w:rsidRDefault="0043387C" w:rsidP="008F2810">
            <w:pPr>
              <w:pStyle w:val="PTabelle"/>
            </w:pPr>
          </w:p>
          <w:p w14:paraId="1F08F130" w14:textId="77777777" w:rsidR="0043387C" w:rsidRDefault="0043387C" w:rsidP="008F2810">
            <w:pPr>
              <w:pStyle w:val="PTabelle"/>
            </w:pPr>
          </w:p>
          <w:p w14:paraId="351985EC" w14:textId="77777777" w:rsidR="009F4D93" w:rsidRPr="006F3735" w:rsidRDefault="009F4D93" w:rsidP="008F2810">
            <w:pPr>
              <w:pStyle w:val="PTabelle"/>
            </w:pPr>
          </w:p>
          <w:p w14:paraId="2F336D27" w14:textId="77777777" w:rsidR="009F4D93" w:rsidRPr="009F4D93" w:rsidRDefault="009F4D93" w:rsidP="008F2810">
            <w:pPr>
              <w:pStyle w:val="PTabelle"/>
            </w:pPr>
          </w:p>
        </w:tc>
      </w:tr>
      <w:tr w:rsidR="009F4D93" w:rsidRPr="009F4D93" w14:paraId="2FF7877A" w14:textId="77777777">
        <w:trPr>
          <w:trHeight w:val="454"/>
        </w:trPr>
        <w:tc>
          <w:tcPr>
            <w:tcW w:w="2268" w:type="dxa"/>
            <w:vAlign w:val="center"/>
          </w:tcPr>
          <w:p w14:paraId="0D20EB50" w14:textId="77777777"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42F01442" w14:textId="77777777" w:rsidR="009F4D93" w:rsidRPr="006F3735" w:rsidRDefault="009F4D93" w:rsidP="008F2810">
            <w:pPr>
              <w:pStyle w:val="PTabelle"/>
            </w:pPr>
          </w:p>
          <w:p w14:paraId="0F460AA9" w14:textId="77777777" w:rsidR="009F4D93" w:rsidRDefault="009F4D93" w:rsidP="008F2810">
            <w:pPr>
              <w:pStyle w:val="PTabelle"/>
            </w:pPr>
          </w:p>
          <w:p w14:paraId="0D13B157" w14:textId="77777777" w:rsidR="0043387C" w:rsidRDefault="0043387C" w:rsidP="008F2810">
            <w:pPr>
              <w:pStyle w:val="PTabelle"/>
            </w:pPr>
          </w:p>
          <w:p w14:paraId="47871612" w14:textId="77777777" w:rsidR="0043387C" w:rsidRDefault="0043387C" w:rsidP="008F2810">
            <w:pPr>
              <w:pStyle w:val="PTabelle"/>
            </w:pPr>
          </w:p>
          <w:p w14:paraId="2466849C" w14:textId="77777777" w:rsidR="0043387C" w:rsidRDefault="0043387C" w:rsidP="008F2810">
            <w:pPr>
              <w:pStyle w:val="PTabelle"/>
            </w:pPr>
          </w:p>
          <w:p w14:paraId="0BFA26DF" w14:textId="77777777" w:rsidR="00037743" w:rsidRPr="006F3735" w:rsidRDefault="00037743" w:rsidP="008F2810">
            <w:pPr>
              <w:pStyle w:val="PTabelle"/>
            </w:pPr>
          </w:p>
          <w:p w14:paraId="16B1F675" w14:textId="77777777" w:rsidR="009F4D93" w:rsidRPr="006F3735" w:rsidRDefault="009F4D93" w:rsidP="008F2810">
            <w:pPr>
              <w:pStyle w:val="PTabelle"/>
            </w:pPr>
          </w:p>
          <w:p w14:paraId="444897E2" w14:textId="77777777" w:rsidR="009F4D93" w:rsidRPr="006F3735" w:rsidRDefault="009F4D93" w:rsidP="008F2810">
            <w:pPr>
              <w:pStyle w:val="PTabelle"/>
            </w:pPr>
          </w:p>
        </w:tc>
      </w:tr>
      <w:tr w:rsidR="00F66F45" w14:paraId="20D67349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52D02" w14:textId="77777777"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8FD3" w14:textId="77777777" w:rsidR="00F66F45" w:rsidRPr="006F3735" w:rsidRDefault="000948C8" w:rsidP="008F2810">
            <w:pPr>
              <w:pStyle w:val="PTabelle"/>
            </w:pPr>
            <w:r>
              <w:t>Python</w:t>
            </w:r>
          </w:p>
        </w:tc>
      </w:tr>
      <w:tr w:rsidR="006F3735" w14:paraId="2E4A2428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84FE" w14:textId="77777777"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FD6E" w14:textId="77777777" w:rsidR="006F3735" w:rsidRPr="006F3735" w:rsidRDefault="006F3735" w:rsidP="008F2810">
            <w:pPr>
              <w:pStyle w:val="PTabelle"/>
            </w:pPr>
          </w:p>
          <w:p w14:paraId="56325A26" w14:textId="77777777" w:rsidR="0043387C" w:rsidRDefault="0043387C" w:rsidP="008F2810">
            <w:pPr>
              <w:pStyle w:val="PTabelle"/>
            </w:pPr>
          </w:p>
          <w:p w14:paraId="64B940F0" w14:textId="77777777" w:rsidR="0043387C" w:rsidRDefault="0043387C" w:rsidP="008F2810">
            <w:pPr>
              <w:pStyle w:val="PTabelle"/>
            </w:pPr>
          </w:p>
          <w:p w14:paraId="31FD2EED" w14:textId="77777777" w:rsidR="0043387C" w:rsidRDefault="0043387C" w:rsidP="008F2810">
            <w:pPr>
              <w:pStyle w:val="PTabelle"/>
            </w:pPr>
          </w:p>
          <w:p w14:paraId="58FDF79D" w14:textId="77777777" w:rsidR="0043387C" w:rsidRPr="006F3735" w:rsidRDefault="0043387C" w:rsidP="008F2810">
            <w:pPr>
              <w:pStyle w:val="PTabelle"/>
            </w:pPr>
          </w:p>
          <w:p w14:paraId="221120BF" w14:textId="77777777" w:rsidR="006F3735" w:rsidRPr="006F3735" w:rsidRDefault="006F3735" w:rsidP="008F2810">
            <w:pPr>
              <w:pStyle w:val="PTabelle"/>
            </w:pPr>
          </w:p>
          <w:p w14:paraId="062209A5" w14:textId="77777777" w:rsidR="006F3735" w:rsidRPr="006F3735" w:rsidRDefault="006F3735" w:rsidP="008F2810">
            <w:pPr>
              <w:pStyle w:val="PTabelle"/>
            </w:pPr>
          </w:p>
          <w:p w14:paraId="62D8B2A4" w14:textId="77777777" w:rsidR="006F3735" w:rsidRPr="006F3735" w:rsidRDefault="006F3735" w:rsidP="008F2810">
            <w:pPr>
              <w:pStyle w:val="PTabelle"/>
            </w:pPr>
          </w:p>
        </w:tc>
      </w:tr>
    </w:tbl>
    <w:p w14:paraId="6D59DF8E" w14:textId="77777777" w:rsidR="00856A4E" w:rsidRPr="008F2810" w:rsidRDefault="00856A4E" w:rsidP="008F2810">
      <w:pPr>
        <w:rPr>
          <w:sz w:val="20"/>
        </w:rPr>
      </w:pPr>
    </w:p>
    <w:p w14:paraId="2BE2404D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EC986" w14:textId="77777777" w:rsidR="00034756" w:rsidRDefault="00034756" w:rsidP="00962ACC">
      <w:pPr>
        <w:pStyle w:val="Comment"/>
      </w:pPr>
      <w:r>
        <w:separator/>
      </w:r>
    </w:p>
  </w:endnote>
  <w:endnote w:type="continuationSeparator" w:id="0">
    <w:p w14:paraId="0847DD7F" w14:textId="77777777" w:rsidR="00034756" w:rsidRDefault="00034756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5D742" w14:textId="77777777" w:rsidR="00F15880" w:rsidRDefault="00F15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B9DDC" w14:textId="64187E46"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CF250B">
      <w:rPr>
        <w:snapToGrid w:val="0"/>
      </w:rPr>
      <w:t>17.10.17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D3F59" w14:textId="77777777"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5684C" w14:textId="77777777" w:rsidR="00034756" w:rsidRDefault="00034756" w:rsidP="00962ACC">
      <w:pPr>
        <w:pStyle w:val="Comment"/>
      </w:pPr>
      <w:r>
        <w:separator/>
      </w:r>
    </w:p>
  </w:footnote>
  <w:footnote w:type="continuationSeparator" w:id="0">
    <w:p w14:paraId="53B832AF" w14:textId="77777777" w:rsidR="00034756" w:rsidRDefault="00034756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1100C" w14:textId="77777777" w:rsidR="00F15880" w:rsidRDefault="00F15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729AD286" w14:textId="77777777">
      <w:tc>
        <w:tcPr>
          <w:tcW w:w="2700" w:type="dxa"/>
        </w:tcPr>
        <w:p w14:paraId="55BA8E4E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7014F84E" wp14:editId="6F86A8B1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70F233E1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16BD2E02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388B49AE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9CA5E" w14:textId="77777777" w:rsidR="00F613FB" w:rsidRDefault="00F613FB">
    <w:pPr>
      <w:pStyle w:val="Header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4756"/>
    <w:rsid w:val="00037743"/>
    <w:rsid w:val="00091546"/>
    <w:rsid w:val="000948C8"/>
    <w:rsid w:val="000B4C67"/>
    <w:rsid w:val="00115694"/>
    <w:rsid w:val="001C1E12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602F16"/>
    <w:rsid w:val="006077B7"/>
    <w:rsid w:val="006574ED"/>
    <w:rsid w:val="006631FB"/>
    <w:rsid w:val="006A0A19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D5C51"/>
    <w:rsid w:val="009F4D93"/>
    <w:rsid w:val="00A24E70"/>
    <w:rsid w:val="00A67C35"/>
    <w:rsid w:val="00A947E8"/>
    <w:rsid w:val="00B15B43"/>
    <w:rsid w:val="00B16A9F"/>
    <w:rsid w:val="00B707F1"/>
    <w:rsid w:val="00BA32DB"/>
    <w:rsid w:val="00BA5D76"/>
    <w:rsid w:val="00BA6779"/>
    <w:rsid w:val="00C326C1"/>
    <w:rsid w:val="00CA5DEF"/>
    <w:rsid w:val="00CF250B"/>
    <w:rsid w:val="00D16DE8"/>
    <w:rsid w:val="00D73782"/>
    <w:rsid w:val="00DF4618"/>
    <w:rsid w:val="00DF635A"/>
    <w:rsid w:val="00E46AA9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CBD783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ind w:left="851" w:hanging="852"/>
      <w:outlineLvl w:val="1"/>
    </w:pPr>
  </w:style>
  <w:style w:type="paragraph" w:styleId="Heading3">
    <w:name w:val="heading 3"/>
    <w:basedOn w:val="Heading2"/>
    <w:qFormat/>
    <w:pPr>
      <w:ind w:left="2124"/>
      <w:outlineLvl w:val="2"/>
    </w:pPr>
  </w:style>
  <w:style w:type="paragraph" w:styleId="Heading4">
    <w:name w:val="heading 4"/>
    <w:basedOn w:val="Heading3"/>
    <w:next w:val="Normal"/>
    <w:qFormat/>
    <w:pPr>
      <w:ind w:left="2832"/>
      <w:outlineLvl w:val="3"/>
    </w:pPr>
  </w:style>
  <w:style w:type="paragraph" w:styleId="Heading5">
    <w:name w:val="heading 5"/>
    <w:basedOn w:val="Heading4"/>
    <w:next w:val="NormalIndent"/>
    <w:qFormat/>
    <w:pPr>
      <w:ind w:left="35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Normal"/>
    <w:next w:val="Normal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Normal"/>
    <w:rPr>
      <w:vanish/>
      <w:sz w:val="20"/>
    </w:rPr>
  </w:style>
  <w:style w:type="paragraph" w:customStyle="1" w:styleId="Flatter">
    <w:name w:val="Flatter"/>
    <w:basedOn w:val="Normal"/>
    <w:pPr>
      <w:spacing w:line="360" w:lineRule="auto"/>
    </w:pPr>
  </w:style>
  <w:style w:type="paragraph" w:styleId="Footer">
    <w:name w:val="footer"/>
    <w:basedOn w:val="Normal"/>
    <w:pPr>
      <w:tabs>
        <w:tab w:val="right" w:pos="9356"/>
      </w:tabs>
      <w:jc w:val="both"/>
    </w:pPr>
    <w:rPr>
      <w:noProof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Normal"/>
    <w:pPr>
      <w:spacing w:after="120" w:line="360" w:lineRule="auto"/>
      <w:ind w:left="1985" w:hanging="1418"/>
    </w:pPr>
  </w:style>
  <w:style w:type="character" w:customStyle="1" w:styleId="Stichwort">
    <w:name w:val="Stichwort"/>
    <w:basedOn w:val="DefaultParagraphFont"/>
    <w:rPr>
      <w:b/>
      <w:i/>
    </w:rPr>
  </w:style>
  <w:style w:type="paragraph" w:customStyle="1" w:styleId="Tabelle">
    <w:name w:val="Tabelle"/>
    <w:basedOn w:val="Normal"/>
    <w:pPr>
      <w:spacing w:before="120" w:after="120"/>
      <w:jc w:val="center"/>
    </w:pPr>
  </w:style>
  <w:style w:type="paragraph" w:styleId="Title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NormalIndent">
    <w:name w:val="Normal Indent"/>
    <w:basedOn w:val="Normal"/>
    <w:pPr>
      <w:ind w:left="708"/>
    </w:pPr>
  </w:style>
  <w:style w:type="paragraph" w:customStyle="1" w:styleId="berstrich">
    <w:name w:val="Überstrich"/>
    <w:basedOn w:val="Normal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Normal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DefaultParagraphFont"/>
    <w:rPr>
      <w:vanish/>
    </w:rPr>
  </w:style>
  <w:style w:type="character" w:customStyle="1" w:styleId="LBlock">
    <w:name w:val="LBlock"/>
    <w:basedOn w:val="DefaultParagraphFont"/>
    <w:rPr>
      <w:rFonts w:ascii="Arial" w:hAnsi="Arial"/>
      <w:vanish/>
      <w:sz w:val="24"/>
      <w:vertAlign w:val="baseline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Heading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DefaultParagraphFon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Normal"/>
    <w:next w:val="Normal"/>
    <w:rPr>
      <w:b/>
      <w:sz w:val="28"/>
    </w:rPr>
  </w:style>
  <w:style w:type="paragraph" w:customStyle="1" w:styleId="Abstand1">
    <w:name w:val="Abstand1"/>
    <w:basedOn w:val="Comment"/>
  </w:style>
  <w:style w:type="paragraph" w:styleId="CommentText">
    <w:name w:val="annotation text"/>
    <w:basedOn w:val="Normal"/>
    <w:semiHidden/>
    <w:rPr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ild">
    <w:name w:val="Bild"/>
    <w:basedOn w:val="Normal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Normal"/>
    <w:pPr>
      <w:ind w:left="709"/>
    </w:pPr>
    <w:rPr>
      <w:b/>
      <w:sz w:val="28"/>
    </w:rPr>
  </w:style>
  <w:style w:type="paragraph" w:customStyle="1" w:styleId="Gliederung0">
    <w:name w:val="Gliederung 0"/>
    <w:basedOn w:val="Normal"/>
    <w:next w:val="Normal"/>
    <w:rPr>
      <w:b/>
    </w:rPr>
  </w:style>
  <w:style w:type="paragraph" w:styleId="Index1">
    <w:name w:val="index 1"/>
    <w:basedOn w:val="Normal"/>
    <w:next w:val="Normal"/>
    <w:semiHidden/>
  </w:style>
  <w:style w:type="paragraph" w:customStyle="1" w:styleId="Konzept">
    <w:name w:val="Konzept"/>
    <w:basedOn w:val="Normal"/>
    <w:pPr>
      <w:jc w:val="both"/>
    </w:pPr>
    <w:rPr>
      <w:b/>
      <w:vanish/>
      <w:sz w:val="28"/>
    </w:rPr>
  </w:style>
  <w:style w:type="paragraph" w:customStyle="1" w:styleId="bung">
    <w:name w:val="Übung"/>
    <w:basedOn w:val="Normal"/>
    <w:pPr>
      <w:tabs>
        <w:tab w:val="left" w:pos="1134"/>
      </w:tabs>
      <w:ind w:left="1134" w:hanging="1134"/>
      <w:jc w:val="both"/>
    </w:pPr>
    <w:rPr>
      <w:b/>
    </w:r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355"/>
      </w:tabs>
      <w:ind w:left="1418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block0">
    <w:name w:val="sblock"/>
    <w:basedOn w:val="Normal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DefaultParagraphFon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Normal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Normal"/>
    <w:next w:val="Block"/>
    <w:rPr>
      <w:sz w:val="16"/>
    </w:rPr>
  </w:style>
  <w:style w:type="paragraph" w:customStyle="1" w:styleId="Fuzeile-1">
    <w:name w:val="Fußzeile-1"/>
    <w:basedOn w:val="Footer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Normal"/>
    <w:next w:val="Normal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Normal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Normal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BodyText">
    <w:name w:val="Body Text"/>
    <w:basedOn w:val="Normal"/>
    <w:pPr>
      <w:tabs>
        <w:tab w:val="left" w:leader="underscore" w:pos="9356"/>
      </w:tabs>
    </w:pPr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Normal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BalloonText">
    <w:name w:val="Balloon Text"/>
    <w:basedOn w:val="Normal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DefaultParagraphFon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DefaultParagraphFon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FollowedHyperlink">
    <w:name w:val="FollowedHyperlink"/>
    <w:basedOn w:val="DefaultParagraphFont"/>
    <w:rsid w:val="006F3735"/>
    <w:rPr>
      <w:color w:val="800080"/>
      <w:u w:val="single"/>
    </w:rPr>
  </w:style>
  <w:style w:type="table" w:styleId="TableGrid">
    <w:name w:val="Table Grid"/>
    <w:basedOn w:val="TableNormal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81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591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Bosshammer, Benedikt</cp:lastModifiedBy>
  <cp:revision>3</cp:revision>
  <cp:lastPrinted>2009-08-06T14:39:00Z</cp:lastPrinted>
  <dcterms:created xsi:type="dcterms:W3CDTF">2017-10-17T07:18:00Z</dcterms:created>
  <dcterms:modified xsi:type="dcterms:W3CDTF">2017-10-19T08:28:00Z</dcterms:modified>
</cp:coreProperties>
</file>